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52161F" w14:paraId="11FCBA99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70FFF62" w14:textId="14A12D45" w:rsidR="00692703" w:rsidRPr="0052161F" w:rsidRDefault="0052161F" w:rsidP="00913946">
            <w:pPr>
              <w:pStyle w:val="Titre"/>
              <w:rPr>
                <w:sz w:val="48"/>
                <w:szCs w:val="48"/>
                <w:lang w:val="en-US"/>
              </w:rPr>
            </w:pPr>
            <w:r w:rsidRPr="0052161F">
              <w:rPr>
                <w:sz w:val="48"/>
                <w:szCs w:val="48"/>
                <w:lang w:val="en-US"/>
              </w:rPr>
              <w:t>Strawberry segmentation</w:t>
            </w:r>
          </w:p>
          <w:p w14:paraId="6BC52DDD" w14:textId="337C9135" w:rsidR="00692703" w:rsidRPr="0052161F" w:rsidRDefault="0052161F" w:rsidP="00913946">
            <w:pPr>
              <w:pStyle w:val="Coordonnes"/>
              <w:contextualSpacing w:val="0"/>
              <w:rPr>
                <w:lang w:val="en-US"/>
              </w:rPr>
            </w:pPr>
            <w:r w:rsidRPr="0052161F">
              <w:rPr>
                <w:lang w:val="en-US"/>
              </w:rPr>
              <w:t>Nada Belaidi</w:t>
            </w:r>
          </w:p>
          <w:p w14:paraId="067D5A45" w14:textId="24C1805D" w:rsidR="00692703" w:rsidRPr="0052161F" w:rsidRDefault="0052161F" w:rsidP="00913946">
            <w:pPr>
              <w:pStyle w:val="AccentuationCoordonnes"/>
              <w:contextualSpacing w:val="0"/>
              <w:rPr>
                <w:lang w:val="en-US"/>
              </w:rPr>
            </w:pPr>
            <w:r w:rsidRPr="0052161F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Glacier 04/072021</w:t>
            </w:r>
          </w:p>
        </w:tc>
      </w:tr>
      <w:tr w:rsidR="009571D8" w:rsidRPr="0052161F" w14:paraId="3C0573DB" w14:textId="77777777" w:rsidTr="00692703">
        <w:tc>
          <w:tcPr>
            <w:tcW w:w="9360" w:type="dxa"/>
            <w:tcMar>
              <w:top w:w="432" w:type="dxa"/>
            </w:tcMar>
          </w:tcPr>
          <w:p w14:paraId="278F3588" w14:textId="1FD96DB6" w:rsidR="001755A8" w:rsidRPr="0052161F" w:rsidRDefault="0052161F" w:rsidP="00913946">
            <w:pPr>
              <w:contextualSpacing w:val="0"/>
              <w:rPr>
                <w:lang w:val="en-US"/>
              </w:rPr>
            </w:pPr>
            <w:r w:rsidRPr="0052161F">
              <w:rPr>
                <w:lang w:val="en-US"/>
              </w:rPr>
              <w:t>For week4’s assignment as</w:t>
            </w:r>
            <w:r>
              <w:rPr>
                <w:lang w:val="en-US"/>
              </w:rPr>
              <w:t xml:space="preserve"> a Data Glacier intern, I chose to make a simple strawberry segmentation app. I’m using Flask and a pretrained model I already have.</w:t>
            </w:r>
          </w:p>
        </w:tc>
      </w:tr>
    </w:tbl>
    <w:p w14:paraId="383A5D0B" w14:textId="68EEAF0C" w:rsidR="004E01EB" w:rsidRPr="007A7A77" w:rsidRDefault="0052161F" w:rsidP="004E01EB">
      <w:pPr>
        <w:pStyle w:val="Titre1"/>
      </w:pPr>
      <w:r>
        <w:t>Steps</w:t>
      </w:r>
    </w:p>
    <w:tbl>
      <w:tblPr>
        <w:tblStyle w:val="Grilledutableau"/>
        <w:tblW w:w="5546" w:type="pct"/>
        <w:tblInd w:w="-30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284"/>
        <w:gridCol w:w="9607"/>
        <w:gridCol w:w="95"/>
      </w:tblGrid>
      <w:tr w:rsidR="001D0BF1" w:rsidRPr="00DB19E7" w14:paraId="3AC2F9CF" w14:textId="77777777" w:rsidTr="00F25E97">
        <w:tc>
          <w:tcPr>
            <w:tcW w:w="9986" w:type="dxa"/>
            <w:gridSpan w:val="3"/>
          </w:tcPr>
          <w:p w14:paraId="35E3CA1F" w14:textId="7D08F747" w:rsidR="001D0BF1" w:rsidRPr="007A7A77" w:rsidRDefault="0052161F" w:rsidP="001D0BF1">
            <w:pPr>
              <w:pStyle w:val="Titre2"/>
              <w:contextualSpacing w:val="0"/>
              <w:outlineLvl w:val="1"/>
            </w:pPr>
            <w:r>
              <w:rPr>
                <w:lang w:bidi="fr-FR"/>
              </w:rPr>
              <w:t>Choosing the model :</w:t>
            </w:r>
            <w:r w:rsidR="001D0BF1" w:rsidRPr="007A7A77">
              <w:rPr>
                <w:lang w:bidi="fr-FR"/>
              </w:rPr>
              <w:t xml:space="preserve"> </w:t>
            </w:r>
          </w:p>
          <w:p w14:paraId="55B44CF5" w14:textId="74F8E0E4" w:rsidR="001E3120" w:rsidRDefault="00DB19E7" w:rsidP="001D0BF1">
            <w:pPr>
              <w:contextualSpacing w:val="0"/>
              <w:rPr>
                <w:lang w:val="en-US"/>
              </w:rPr>
            </w:pPr>
            <w:r w:rsidRPr="00DB19E7">
              <w:rPr>
                <w:lang w:val="en-US"/>
              </w:rPr>
              <w:t>Th</w:t>
            </w:r>
            <w:r>
              <w:rPr>
                <w:lang w:val="en-US"/>
              </w:rPr>
              <w:t xml:space="preserve">is an </w:t>
            </w:r>
            <w:r w:rsidRPr="00DB19E7">
              <w:rPr>
                <w:lang w:val="en-US"/>
              </w:rPr>
              <w:t>ImageNet pre-trained model</w:t>
            </w:r>
            <w:r>
              <w:rPr>
                <w:lang w:val="en-US"/>
              </w:rPr>
              <w:t xml:space="preserve"> that I’m going to use to segment strawberries out of other random items.</w:t>
            </w:r>
            <w:r w:rsidRPr="00DB19E7">
              <w:rPr>
                <w:lang w:val="en-US"/>
              </w:rPr>
              <w:t> </w:t>
            </w:r>
          </w:p>
          <w:p w14:paraId="0AD88557" w14:textId="77777777" w:rsidR="00DB19E7" w:rsidRPr="00DB19E7" w:rsidRDefault="00DB19E7" w:rsidP="001D0BF1">
            <w:pPr>
              <w:contextualSpacing w:val="0"/>
              <w:rPr>
                <w:lang w:val="en-US"/>
              </w:rPr>
            </w:pPr>
          </w:p>
          <w:p w14:paraId="69C633C6" w14:textId="77777777" w:rsidR="00DB19E7" w:rsidRDefault="00DB19E7" w:rsidP="001D0BF1">
            <w:pPr>
              <w:contextualSpacing w:val="0"/>
            </w:pPr>
            <w:r w:rsidRPr="00DB19E7">
              <w:drawing>
                <wp:inline distT="0" distB="0" distL="0" distR="0" wp14:anchorId="7B1A10AC" wp14:editId="31FE9A96">
                  <wp:extent cx="5658640" cy="3038899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C0A5F" w14:textId="2F800D7C" w:rsidR="00DB19E7" w:rsidRDefault="00DB19E7" w:rsidP="001D0BF1">
            <w:pPr>
              <w:contextualSpacing w:val="0"/>
              <w:rPr>
                <w:lang w:val="en-US"/>
              </w:rPr>
            </w:pPr>
            <w:r w:rsidRPr="00DB19E7">
              <w:rPr>
                <w:lang w:val="en-US"/>
              </w:rPr>
              <w:t>First, I trained the m</w:t>
            </w:r>
            <w:r>
              <w:rPr>
                <w:lang w:val="en-US"/>
              </w:rPr>
              <w:t>odel:</w:t>
            </w:r>
          </w:p>
          <w:p w14:paraId="5E920E55" w14:textId="77777777" w:rsidR="00DB19E7" w:rsidRDefault="00DB19E7" w:rsidP="001D0BF1">
            <w:pPr>
              <w:contextualSpacing w:val="0"/>
              <w:rPr>
                <w:lang w:val="en-US"/>
              </w:rPr>
            </w:pPr>
          </w:p>
          <w:p w14:paraId="648657B3" w14:textId="58855963" w:rsidR="00DB19E7" w:rsidRDefault="00DB19E7" w:rsidP="001D0BF1">
            <w:pPr>
              <w:contextualSpacing w:val="0"/>
              <w:rPr>
                <w:lang w:val="en-US"/>
              </w:rPr>
            </w:pPr>
            <w:r w:rsidRPr="00DB19E7">
              <w:rPr>
                <w:lang w:val="en-US"/>
              </w:rPr>
              <w:drawing>
                <wp:inline distT="0" distB="0" distL="0" distR="0" wp14:anchorId="596B0A3F" wp14:editId="7A74FACF">
                  <wp:extent cx="5731510" cy="1017270"/>
                  <wp:effectExtent l="0" t="0" r="254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A6863" w14:textId="77777777" w:rsidR="00DB19E7" w:rsidRDefault="00DB19E7" w:rsidP="001D0BF1">
            <w:pPr>
              <w:contextualSpacing w:val="0"/>
              <w:rPr>
                <w:lang w:val="en-US"/>
              </w:rPr>
            </w:pPr>
          </w:p>
          <w:p w14:paraId="0EC31A9C" w14:textId="243CCD3D" w:rsidR="00DB19E7" w:rsidRDefault="00DB19E7" w:rsidP="001D0BF1">
            <w:pPr>
              <w:contextualSpacing w:val="0"/>
              <w:rPr>
                <w:lang w:val="en-US"/>
              </w:rPr>
            </w:pPr>
            <w:r>
              <w:rPr>
                <w:lang w:val="en-US"/>
              </w:rPr>
              <w:t>And then I saved it.</w:t>
            </w:r>
          </w:p>
          <w:p w14:paraId="16AFE535" w14:textId="7DA385E3" w:rsidR="00DB19E7" w:rsidRDefault="00DB19E7" w:rsidP="001D0BF1">
            <w:pPr>
              <w:contextualSpacing w:val="0"/>
              <w:rPr>
                <w:lang w:val="en-US"/>
              </w:rPr>
            </w:pPr>
          </w:p>
          <w:p w14:paraId="05545333" w14:textId="6E2CDEB8" w:rsidR="00DB19E7" w:rsidRDefault="00DB19E7" w:rsidP="001D0BF1">
            <w:pPr>
              <w:contextualSpacing w:val="0"/>
              <w:rPr>
                <w:lang w:val="en-US"/>
              </w:rPr>
            </w:pPr>
            <w:r w:rsidRPr="00DB19E7">
              <w:rPr>
                <w:lang w:val="en-US"/>
              </w:rPr>
              <w:lastRenderedPageBreak/>
              <w:drawing>
                <wp:inline distT="0" distB="0" distL="0" distR="0" wp14:anchorId="5FF5A77C" wp14:editId="6E272114">
                  <wp:extent cx="4906060" cy="169568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92CC2" w14:textId="3DF849C3" w:rsidR="00DB19E7" w:rsidRPr="00DB19E7" w:rsidRDefault="00DB19E7" w:rsidP="001D0BF1">
            <w:pPr>
              <w:contextualSpacing w:val="0"/>
              <w:rPr>
                <w:lang w:val="en-US"/>
              </w:rPr>
            </w:pPr>
            <w:r w:rsidRPr="00DB19E7">
              <w:rPr>
                <w:lang w:val="en-US"/>
              </w:rPr>
              <w:drawing>
                <wp:inline distT="0" distB="0" distL="0" distR="0" wp14:anchorId="7932931B" wp14:editId="244267C6">
                  <wp:extent cx="5731510" cy="1627505"/>
                  <wp:effectExtent l="0" t="0" r="254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2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DDDCD" w14:textId="73BD2471" w:rsidR="00DB19E7" w:rsidRPr="00DB19E7" w:rsidRDefault="00DB19E7" w:rsidP="001D0BF1">
            <w:pPr>
              <w:contextualSpacing w:val="0"/>
              <w:rPr>
                <w:lang w:val="en-US"/>
              </w:rPr>
            </w:pPr>
          </w:p>
        </w:tc>
      </w:tr>
      <w:tr w:rsidR="00F61DF9" w:rsidRPr="00DB19E7" w14:paraId="21F59299" w14:textId="77777777" w:rsidTr="00F25E97">
        <w:tc>
          <w:tcPr>
            <w:tcW w:w="9986" w:type="dxa"/>
            <w:gridSpan w:val="3"/>
            <w:tcMar>
              <w:top w:w="216" w:type="dxa"/>
            </w:tcMar>
          </w:tcPr>
          <w:p w14:paraId="5993F719" w14:textId="2DDD3EDD" w:rsidR="00F25E97" w:rsidRPr="00DB19E7" w:rsidRDefault="00DB19E7" w:rsidP="00F61DF9">
            <w:pPr>
              <w:pStyle w:val="Titre2"/>
              <w:contextualSpacing w:val="0"/>
              <w:outlineLvl w:val="1"/>
              <w:rPr>
                <w:lang w:val="en-US"/>
              </w:rPr>
            </w:pPr>
            <w:r w:rsidRPr="00DB19E7">
              <w:rPr>
                <w:lang w:val="en-US"/>
              </w:rPr>
              <w:lastRenderedPageBreak/>
              <w:t>Installing flask and the virtual ENVIRONEMENT:</w:t>
            </w:r>
          </w:p>
          <w:p w14:paraId="63E6F213" w14:textId="400AE43F" w:rsidR="00F61DF9" w:rsidRPr="00DB19E7" w:rsidRDefault="00DB19E7" w:rsidP="00F61D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DB19E7">
              <w:rPr>
                <w:lang w:val="en-US"/>
              </w:rPr>
              <w:t>y</w:t>
            </w:r>
            <w:proofErr w:type="spellEnd"/>
            <w:r w:rsidRPr="00DB19E7">
              <w:rPr>
                <w:lang w:val="en-US"/>
              </w:rPr>
              <w:t xml:space="preserve"> -m pip install </w:t>
            </w:r>
            <w:proofErr w:type="spellStart"/>
            <w:r w:rsidRPr="00DB19E7">
              <w:rPr>
                <w:lang w:val="en-US"/>
              </w:rPr>
              <w:t>venv</w:t>
            </w:r>
            <w:proofErr w:type="spellEnd"/>
            <w:r w:rsidRPr="00DB19E7">
              <w:rPr>
                <w:lang w:val="en-US"/>
              </w:rPr>
              <w:t xml:space="preserve"> </w:t>
            </w:r>
            <w:proofErr w:type="spellStart"/>
            <w:r w:rsidRPr="00DB19E7">
              <w:rPr>
                <w:lang w:val="en-US"/>
              </w:rPr>
              <w:t>venv</w:t>
            </w:r>
            <w:proofErr w:type="spellEnd"/>
          </w:p>
          <w:p w14:paraId="75353A50" w14:textId="24B425B3" w:rsidR="00DB19E7" w:rsidRDefault="00DB19E7" w:rsidP="00F61D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</w:t>
            </w:r>
            <w:proofErr w:type="spellEnd"/>
            <w:r>
              <w:rPr>
                <w:lang w:val="en-US"/>
              </w:rPr>
              <w:t xml:space="preserve"> -m pip install flask</w:t>
            </w:r>
          </w:p>
          <w:p w14:paraId="69CDDC47" w14:textId="6E131A9E" w:rsidR="00F25E97" w:rsidRDefault="00F25E97" w:rsidP="00F61D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venv</w:t>
            </w:r>
            <w:proofErr w:type="spellEnd"/>
            <w:r>
              <w:rPr>
                <w:lang w:val="en-US"/>
              </w:rPr>
              <w:t xml:space="preserve">\Scripts\activate  to activate the </w:t>
            </w:r>
            <w:proofErr w:type="spellStart"/>
            <w:r>
              <w:rPr>
                <w:lang w:val="en-US"/>
              </w:rPr>
              <w:t>environement</w:t>
            </w:r>
            <w:proofErr w:type="spellEnd"/>
            <w:r>
              <w:rPr>
                <w:lang w:val="en-US"/>
              </w:rPr>
              <w:t>.</w:t>
            </w:r>
          </w:p>
          <w:p w14:paraId="6DF1199B" w14:textId="5570330A" w:rsidR="00F25E97" w:rsidRDefault="00F25E97" w:rsidP="00F61DF9">
            <w:pPr>
              <w:rPr>
                <w:lang w:val="en-US"/>
              </w:rPr>
            </w:pPr>
          </w:p>
          <w:p w14:paraId="4C62D77B" w14:textId="22A1F3C3" w:rsidR="00F25E97" w:rsidRDefault="00F25E97" w:rsidP="00F25E97">
            <w:pPr>
              <w:pStyle w:val="AccentuationCoordonnes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CREATING THE APP</w:t>
            </w:r>
            <w:r w:rsidRPr="00F25E97">
              <w:rPr>
                <w:sz w:val="28"/>
                <w:szCs w:val="28"/>
                <w:lang w:val="en-US"/>
              </w:rPr>
              <w:t>:</w:t>
            </w:r>
          </w:p>
          <w:p w14:paraId="3A11350A" w14:textId="77777777" w:rsidR="003F1865" w:rsidRDefault="003F1865" w:rsidP="00F25E97">
            <w:pPr>
              <w:pStyle w:val="AccentuationCoordonnes"/>
              <w:jc w:val="left"/>
              <w:rPr>
                <w:sz w:val="28"/>
                <w:szCs w:val="28"/>
                <w:lang w:val="en-US"/>
              </w:rPr>
            </w:pPr>
          </w:p>
          <w:p w14:paraId="17D5EC27" w14:textId="6EECF316" w:rsidR="003F1865" w:rsidRPr="003F1865" w:rsidRDefault="003F1865" w:rsidP="003F1865">
            <w:pPr>
              <w:pStyle w:val="Coordonnes"/>
              <w:jc w:val="left"/>
              <w:rPr>
                <w:lang w:val="en-US"/>
              </w:rPr>
            </w:pPr>
            <w:r w:rsidRPr="003F1865">
              <w:rPr>
                <w:lang w:val="en-US"/>
              </w:rPr>
              <w:t>Importing necessary modules.</w:t>
            </w:r>
          </w:p>
          <w:p w14:paraId="2E4C2079" w14:textId="1671DFC0" w:rsidR="00F25E97" w:rsidRDefault="003F1865" w:rsidP="00F25E97">
            <w:pPr>
              <w:rPr>
                <w:lang w:val="en-US"/>
              </w:rPr>
            </w:pPr>
            <w:r w:rsidRPr="003F1865">
              <w:rPr>
                <w:lang w:val="en-US"/>
              </w:rPr>
              <w:drawing>
                <wp:inline distT="0" distB="0" distL="0" distR="0" wp14:anchorId="652DE3F7" wp14:editId="2C8F746A">
                  <wp:extent cx="5731510" cy="2914015"/>
                  <wp:effectExtent l="0" t="0" r="254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1890A" w14:textId="351318A1" w:rsidR="003F1865" w:rsidRDefault="003F1865" w:rsidP="00F25E97">
            <w:pPr>
              <w:rPr>
                <w:lang w:val="en-US"/>
              </w:rPr>
            </w:pPr>
          </w:p>
          <w:p w14:paraId="38A4A3B8" w14:textId="77777777" w:rsidR="003F1865" w:rsidRPr="00F25E97" w:rsidRDefault="003F1865" w:rsidP="00F25E97">
            <w:pPr>
              <w:rPr>
                <w:lang w:val="en-US"/>
              </w:rPr>
            </w:pPr>
          </w:p>
          <w:p w14:paraId="614BD072" w14:textId="284CA2FB" w:rsidR="00F25E97" w:rsidRDefault="003F1865" w:rsidP="00F61DF9">
            <w:pPr>
              <w:rPr>
                <w:lang w:val="en-US"/>
              </w:rPr>
            </w:pPr>
            <w:r>
              <w:rPr>
                <w:lang w:val="en-US"/>
              </w:rPr>
              <w:t xml:space="preserve">Defining </w:t>
            </w:r>
            <w:r w:rsidR="00C90EEE">
              <w:rPr>
                <w:lang w:val="en-US"/>
              </w:rPr>
              <w:t>the app and loading the model:</w:t>
            </w:r>
          </w:p>
          <w:p w14:paraId="1F152D22" w14:textId="46198FC7" w:rsidR="00C90EEE" w:rsidRDefault="00C90EEE" w:rsidP="00F61DF9">
            <w:pPr>
              <w:rPr>
                <w:lang w:val="en-US"/>
              </w:rPr>
            </w:pPr>
            <w:r w:rsidRPr="00C90EEE">
              <w:rPr>
                <w:lang w:val="en-US"/>
              </w:rPr>
              <w:lastRenderedPageBreak/>
              <w:drawing>
                <wp:inline distT="0" distB="0" distL="0" distR="0" wp14:anchorId="5DADB0AA" wp14:editId="6B5F5A39">
                  <wp:extent cx="5563376" cy="2029108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97540" w14:textId="77777777" w:rsidR="00F25E97" w:rsidRPr="00DB19E7" w:rsidRDefault="00F25E97" w:rsidP="00F61DF9">
            <w:pPr>
              <w:rPr>
                <w:lang w:val="en-US"/>
              </w:rPr>
            </w:pPr>
          </w:p>
          <w:p w14:paraId="447D68BA" w14:textId="1ADA1BD7" w:rsidR="00DB19E7" w:rsidRDefault="00C90EEE" w:rsidP="00F61DF9">
            <w:pPr>
              <w:rPr>
                <w:lang w:val="en-US"/>
              </w:rPr>
            </w:pPr>
            <w:r>
              <w:rPr>
                <w:lang w:val="en-US"/>
              </w:rPr>
              <w:t>Defining the model_predict function:</w:t>
            </w:r>
          </w:p>
          <w:p w14:paraId="0B7D4F1D" w14:textId="5D49038A" w:rsidR="00C90EEE" w:rsidRDefault="00C90EEE" w:rsidP="00F61DF9">
            <w:pPr>
              <w:rPr>
                <w:lang w:val="en-US"/>
              </w:rPr>
            </w:pPr>
            <w:r w:rsidRPr="00C90EEE">
              <w:rPr>
                <w:lang w:val="en-US"/>
              </w:rPr>
              <w:drawing>
                <wp:inline distT="0" distB="0" distL="0" distR="0" wp14:anchorId="5519B7D9" wp14:editId="56AEDD31">
                  <wp:extent cx="5334744" cy="1381318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228EA" w14:textId="77777777" w:rsidR="00C90EEE" w:rsidRDefault="00C90EEE" w:rsidP="00F61DF9">
            <w:pPr>
              <w:rPr>
                <w:lang w:val="en-US"/>
              </w:rPr>
            </w:pPr>
          </w:p>
          <w:p w14:paraId="2CC2C361" w14:textId="4F6F2662" w:rsidR="00C90EEE" w:rsidRDefault="00C90EEE" w:rsidP="00F61DF9">
            <w:pPr>
              <w:rPr>
                <w:lang w:val="en-US"/>
              </w:rPr>
            </w:pPr>
            <w:r>
              <w:rPr>
                <w:lang w:val="en-US"/>
              </w:rPr>
              <w:t>Defining the methods:</w:t>
            </w:r>
          </w:p>
          <w:p w14:paraId="4FD99663" w14:textId="2F65A780" w:rsidR="00C90EEE" w:rsidRPr="00DB19E7" w:rsidRDefault="00C90EEE" w:rsidP="00F61DF9">
            <w:pPr>
              <w:rPr>
                <w:lang w:val="en-US"/>
              </w:rPr>
            </w:pPr>
            <w:r w:rsidRPr="00C90EEE">
              <w:rPr>
                <w:lang w:val="en-US"/>
              </w:rPr>
              <w:drawing>
                <wp:inline distT="0" distB="0" distL="0" distR="0" wp14:anchorId="69D7B2E3" wp14:editId="12F6A30E">
                  <wp:extent cx="4648849" cy="495369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25A78" w14:textId="2DE1A4D6" w:rsidR="00DB19E7" w:rsidRPr="00DB19E7" w:rsidRDefault="00DB19E7" w:rsidP="00F61DF9">
            <w:pPr>
              <w:rPr>
                <w:lang w:val="en-US"/>
              </w:rPr>
            </w:pPr>
          </w:p>
        </w:tc>
      </w:tr>
      <w:tr w:rsidR="00F25E97" w:rsidRPr="007A7A77" w14:paraId="248017A5" w14:textId="77777777" w:rsidTr="00F25E97">
        <w:tblPrEx>
          <w:tblBorders>
            <w:lef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95" w:type="dxa"/>
        </w:trPr>
        <w:tc>
          <w:tcPr>
            <w:tcW w:w="9607" w:type="dxa"/>
          </w:tcPr>
          <w:p w14:paraId="05CC1B56" w14:textId="02233FB2" w:rsidR="00F25E97" w:rsidRPr="007A7A77" w:rsidRDefault="00CF671D" w:rsidP="0087050A">
            <w:pPr>
              <w:pStyle w:val="Titre2"/>
              <w:contextualSpacing w:val="0"/>
              <w:outlineLvl w:val="1"/>
            </w:pPr>
            <w:r>
              <w:lastRenderedPageBreak/>
              <w:t>Front end developement</w:t>
            </w:r>
            <w:r w:rsidR="00C90EEE">
              <w:t> :</w:t>
            </w:r>
          </w:p>
          <w:p w14:paraId="02417708" w14:textId="289397C5" w:rsidR="00F25E97" w:rsidRPr="007A7A77" w:rsidRDefault="00F25E97" w:rsidP="0087050A">
            <w:pPr>
              <w:contextualSpacing w:val="0"/>
            </w:pPr>
          </w:p>
        </w:tc>
      </w:tr>
      <w:tr w:rsidR="00F25E97" w:rsidRPr="007A7A77" w14:paraId="23F77448" w14:textId="77777777" w:rsidTr="00F25E97">
        <w:tblPrEx>
          <w:tblBorders>
            <w:lef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95" w:type="dxa"/>
        </w:trPr>
        <w:tc>
          <w:tcPr>
            <w:tcW w:w="9607" w:type="dxa"/>
          </w:tcPr>
          <w:p w14:paraId="3DCF66C6" w14:textId="77777777" w:rsidR="00F25E97" w:rsidRDefault="00C90EEE" w:rsidP="0087050A">
            <w:pPr>
              <w:pStyle w:val="Titre2"/>
              <w:outlineLvl w:val="1"/>
            </w:pPr>
            <w:r w:rsidRPr="00C90EEE">
              <w:drawing>
                <wp:inline distT="0" distB="0" distL="0" distR="0" wp14:anchorId="3BADCBBF" wp14:editId="156E3754">
                  <wp:extent cx="1648055" cy="1609950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D5BCC" w14:textId="413232B0" w:rsidR="00CF671D" w:rsidRDefault="00CF671D" w:rsidP="0087050A">
            <w:pPr>
              <w:pStyle w:val="Titre2"/>
              <w:outlineLvl w:val="1"/>
            </w:pPr>
          </w:p>
        </w:tc>
      </w:tr>
      <w:tr w:rsidR="00F25E97" w:rsidRPr="00CF671D" w14:paraId="68619C2B" w14:textId="77777777" w:rsidTr="00F25E97">
        <w:tblPrEx>
          <w:tblBorders>
            <w:lef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95" w:type="dxa"/>
        </w:trPr>
        <w:tc>
          <w:tcPr>
            <w:tcW w:w="9607" w:type="dxa"/>
          </w:tcPr>
          <w:p w14:paraId="69706E09" w14:textId="638B5C32" w:rsidR="00F25E97" w:rsidRPr="007A7A77" w:rsidRDefault="00CF671D" w:rsidP="0087050A">
            <w:pPr>
              <w:pStyle w:val="Titre2"/>
              <w:contextualSpacing w:val="0"/>
              <w:outlineLvl w:val="1"/>
            </w:pPr>
            <w:r>
              <w:t>Running the app</w:t>
            </w:r>
            <w:r w:rsidR="00C90EEE">
              <w:t> </w:t>
            </w:r>
            <w:r w:rsidR="00C90EEE">
              <w:rPr>
                <w:lang w:bidi="fr-FR"/>
              </w:rPr>
              <w:t>:</w:t>
            </w:r>
          </w:p>
          <w:p w14:paraId="29AA44EF" w14:textId="77777777" w:rsidR="00F25E97" w:rsidRDefault="00CF671D" w:rsidP="0087050A">
            <w:pPr>
              <w:rPr>
                <w:lang w:val="en-US"/>
              </w:rPr>
            </w:pPr>
            <w:r w:rsidRPr="00CF671D">
              <w:rPr>
                <w:lang w:val="en-US"/>
              </w:rPr>
              <w:t>Set FLASK_APP=app.p</w:t>
            </w:r>
            <w:r>
              <w:rPr>
                <w:lang w:val="en-US"/>
              </w:rPr>
              <w:t>y</w:t>
            </w:r>
          </w:p>
          <w:p w14:paraId="5CC0A5F0" w14:textId="77777777" w:rsidR="00CF671D" w:rsidRDefault="00CF671D" w:rsidP="0087050A">
            <w:pPr>
              <w:rPr>
                <w:lang w:val="en-US"/>
              </w:rPr>
            </w:pPr>
            <w:r>
              <w:rPr>
                <w:lang w:val="en-US"/>
              </w:rPr>
              <w:t>Set FLASK_DEBUG=1</w:t>
            </w:r>
          </w:p>
          <w:p w14:paraId="3B42CCA1" w14:textId="77777777" w:rsidR="00CF671D" w:rsidRDefault="00CF671D" w:rsidP="0087050A">
            <w:pPr>
              <w:rPr>
                <w:lang w:val="en-US"/>
              </w:rPr>
            </w:pPr>
            <w:r>
              <w:rPr>
                <w:lang w:val="en-US"/>
              </w:rPr>
              <w:t>Flask run</w:t>
            </w:r>
          </w:p>
          <w:p w14:paraId="3484169C" w14:textId="77777777" w:rsidR="00CF671D" w:rsidRDefault="00CF671D" w:rsidP="0087050A">
            <w:pPr>
              <w:rPr>
                <w:lang w:val="en-US"/>
              </w:rPr>
            </w:pPr>
            <w:r w:rsidRPr="00CF671D">
              <w:rPr>
                <w:lang w:val="en-US"/>
              </w:rPr>
              <w:drawing>
                <wp:inline distT="0" distB="0" distL="0" distR="0" wp14:anchorId="36E02D68" wp14:editId="513AB2F7">
                  <wp:extent cx="5731510" cy="741680"/>
                  <wp:effectExtent l="0" t="0" r="2540" b="127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98E1C" w14:textId="77777777" w:rsidR="002660C1" w:rsidRDefault="002660C1" w:rsidP="0087050A">
            <w:pPr>
              <w:rPr>
                <w:lang w:val="en-US"/>
              </w:rPr>
            </w:pPr>
          </w:p>
          <w:p w14:paraId="26AC418E" w14:textId="77777777" w:rsidR="002660C1" w:rsidRDefault="002660C1" w:rsidP="0087050A">
            <w:pPr>
              <w:rPr>
                <w:lang w:val="en-US"/>
              </w:rPr>
            </w:pPr>
            <w:r w:rsidRPr="002660C1">
              <w:rPr>
                <w:lang w:val="en-US"/>
              </w:rPr>
              <w:drawing>
                <wp:inline distT="0" distB="0" distL="0" distR="0" wp14:anchorId="349165BB" wp14:editId="48F88D67">
                  <wp:extent cx="5731510" cy="2718435"/>
                  <wp:effectExtent l="0" t="0" r="2540" b="571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63667" w14:textId="77777777" w:rsidR="002660C1" w:rsidRDefault="002660C1" w:rsidP="0087050A">
            <w:pPr>
              <w:rPr>
                <w:lang w:val="en-US"/>
              </w:rPr>
            </w:pPr>
            <w:r w:rsidRPr="002660C1">
              <w:rPr>
                <w:lang w:val="en-US"/>
              </w:rPr>
              <w:drawing>
                <wp:inline distT="0" distB="0" distL="0" distR="0" wp14:anchorId="15385EBD" wp14:editId="2E972E29">
                  <wp:extent cx="5731510" cy="2720975"/>
                  <wp:effectExtent l="0" t="0" r="2540" b="317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3AD9C" w14:textId="77777777" w:rsidR="002660C1" w:rsidRDefault="002660C1" w:rsidP="0087050A">
            <w:pPr>
              <w:rPr>
                <w:lang w:val="en-US"/>
              </w:rPr>
            </w:pPr>
            <w:r w:rsidRPr="002660C1">
              <w:rPr>
                <w:lang w:val="en-US"/>
              </w:rPr>
              <w:lastRenderedPageBreak/>
              <w:drawing>
                <wp:inline distT="0" distB="0" distL="0" distR="0" wp14:anchorId="1E4BE04A" wp14:editId="5FE8270F">
                  <wp:extent cx="5731510" cy="2718435"/>
                  <wp:effectExtent l="0" t="0" r="2540" b="571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08AE3" w14:textId="77777777" w:rsidR="00F83B32" w:rsidRDefault="00F83B32" w:rsidP="0087050A">
            <w:pPr>
              <w:rPr>
                <w:lang w:val="en-US"/>
              </w:rPr>
            </w:pPr>
          </w:p>
          <w:p w14:paraId="193A3074" w14:textId="26BF3ECA" w:rsidR="00F83B32" w:rsidRPr="00CF671D" w:rsidRDefault="00F83B32" w:rsidP="0087050A">
            <w:pPr>
              <w:rPr>
                <w:lang w:val="en-US"/>
              </w:rPr>
            </w:pPr>
            <w:r w:rsidRPr="00F83B32">
              <w:rPr>
                <w:lang w:val="en-US"/>
              </w:rPr>
              <w:drawing>
                <wp:inline distT="0" distB="0" distL="0" distR="0" wp14:anchorId="11D88A07" wp14:editId="3B33DC53">
                  <wp:extent cx="5731510" cy="2720975"/>
                  <wp:effectExtent l="0" t="0" r="2540" b="317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2441D" w14:textId="77777777" w:rsidR="00F83B32" w:rsidRDefault="00F83B32" w:rsidP="006E1507"/>
    <w:p w14:paraId="3DADC4E1" w14:textId="1D33C0E4" w:rsidR="00B51D1B" w:rsidRPr="00F83B32" w:rsidRDefault="00F83B32" w:rsidP="006E1507">
      <w:pPr>
        <w:rPr>
          <w:lang w:val="en-US"/>
        </w:rPr>
      </w:pPr>
      <w:r w:rsidRPr="00F83B32">
        <w:rPr>
          <w:lang w:val="en-US"/>
        </w:rPr>
        <w:t>Last step is pushing the</w:t>
      </w:r>
      <w:r>
        <w:rPr>
          <w:lang w:val="en-US"/>
        </w:rPr>
        <w:t xml:space="preserve"> code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sectPr w:rsidR="00B51D1B" w:rsidRPr="00F83B32" w:rsidSect="007A7A77">
      <w:footerReference w:type="default" r:id="rId21"/>
      <w:headerReference w:type="first" r:id="rId2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D068" w14:textId="77777777" w:rsidR="003B11B5" w:rsidRDefault="003B11B5" w:rsidP="0068194B">
      <w:r>
        <w:separator/>
      </w:r>
    </w:p>
    <w:p w14:paraId="282EDF7A" w14:textId="77777777" w:rsidR="003B11B5" w:rsidRDefault="003B11B5"/>
    <w:p w14:paraId="29401FEB" w14:textId="77777777" w:rsidR="003B11B5" w:rsidRDefault="003B11B5"/>
  </w:endnote>
  <w:endnote w:type="continuationSeparator" w:id="0">
    <w:p w14:paraId="73F70AB7" w14:textId="77777777" w:rsidR="003B11B5" w:rsidRDefault="003B11B5" w:rsidP="0068194B">
      <w:r>
        <w:continuationSeparator/>
      </w:r>
    </w:p>
    <w:p w14:paraId="67630F35" w14:textId="77777777" w:rsidR="003B11B5" w:rsidRDefault="003B11B5"/>
    <w:p w14:paraId="5E4B407D" w14:textId="77777777" w:rsidR="003B11B5" w:rsidRDefault="003B1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C7015" w14:textId="77777777"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DE2EA9" w:rsidRPr="007D4189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A547" w14:textId="77777777" w:rsidR="003B11B5" w:rsidRDefault="003B11B5" w:rsidP="0068194B">
      <w:r>
        <w:separator/>
      </w:r>
    </w:p>
    <w:p w14:paraId="60C25288" w14:textId="77777777" w:rsidR="003B11B5" w:rsidRDefault="003B11B5"/>
    <w:p w14:paraId="19E51F06" w14:textId="77777777" w:rsidR="003B11B5" w:rsidRDefault="003B11B5"/>
  </w:footnote>
  <w:footnote w:type="continuationSeparator" w:id="0">
    <w:p w14:paraId="132478BB" w14:textId="77777777" w:rsidR="003B11B5" w:rsidRDefault="003B11B5" w:rsidP="0068194B">
      <w:r>
        <w:continuationSeparator/>
      </w:r>
    </w:p>
    <w:p w14:paraId="79385394" w14:textId="77777777" w:rsidR="003B11B5" w:rsidRDefault="003B11B5"/>
    <w:p w14:paraId="00EB5712" w14:textId="77777777" w:rsidR="003B11B5" w:rsidRDefault="003B11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BFE2" w14:textId="77777777" w:rsidR="00236D54" w:rsidRPr="004E01EB" w:rsidRDefault="00F476C4" w:rsidP="005A1B10">
    <w:pPr>
      <w:pStyle w:val="En-tte"/>
    </w:pPr>
    <w:r w:rsidRPr="004E01EB"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D4533" wp14:editId="1684A02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E2DB46F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0C1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11B5"/>
    <w:rsid w:val="003B5928"/>
    <w:rsid w:val="003D380F"/>
    <w:rsid w:val="003E160D"/>
    <w:rsid w:val="003F1865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61F"/>
    <w:rsid w:val="00566A35"/>
    <w:rsid w:val="0056701E"/>
    <w:rsid w:val="0057107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D4189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3A7E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554A"/>
    <w:rsid w:val="00C47FA6"/>
    <w:rsid w:val="00C57FC6"/>
    <w:rsid w:val="00C66A7D"/>
    <w:rsid w:val="00C779DA"/>
    <w:rsid w:val="00C814F7"/>
    <w:rsid w:val="00C90EEE"/>
    <w:rsid w:val="00CA4B4D"/>
    <w:rsid w:val="00CB35C3"/>
    <w:rsid w:val="00CD323D"/>
    <w:rsid w:val="00CE4030"/>
    <w:rsid w:val="00CE64B3"/>
    <w:rsid w:val="00CF1A49"/>
    <w:rsid w:val="00CF671D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19E7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5E97"/>
    <w:rsid w:val="00F476C4"/>
    <w:rsid w:val="00F61DF9"/>
    <w:rsid w:val="00F81960"/>
    <w:rsid w:val="00F83B32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02B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Accentuationlgr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styleId="Mention">
    <w:name w:val="Mention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styleId="Mot-dise">
    <w:name w:val="Hashtag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martHyperlink">
    <w:name w:val="Smart Hyperlink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Local\Microsoft\Office\16.0\DTS\fr-FR%7b53584763-EF1D-4ACE-8D73-C4F51AA0F876%7d\%7bB3D68532-E50C-49F2-8238-C2E25B81FEA6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{B3D68532-E50C-49F2-8238-C2E25B81FEA6}tf16402488_win32</Template>
  <TotalTime>0</TotalTime>
  <Pages>5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2021-07-04T03:53:00Z</dcterms:created>
  <dcterms:modified xsi:type="dcterms:W3CDTF">2021-07-04T20:05:00Z</dcterms:modified>
  <cp:category/>
</cp:coreProperties>
</file>